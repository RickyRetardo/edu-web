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85F9C60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90B4718" w14:textId="77777777" w:rsidR="001B2ABD" w:rsidRDefault="0058649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D829E09" wp14:editId="16F5C193">
                  <wp:extent cx="1638300" cy="2171700"/>
                  <wp:effectExtent l="0" t="0" r="0" b="0"/>
                  <wp:docPr id="1" name="Picture 1" descr="A person posing for the camera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jf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0B34D5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9ABED56" w14:textId="77777777" w:rsidR="001B2ABD" w:rsidRDefault="0058649D" w:rsidP="001B2ABD">
            <w:pPr>
              <w:pStyle w:val="Title"/>
            </w:pPr>
            <w:r>
              <w:t>Eduardo Graglia</w:t>
            </w:r>
          </w:p>
          <w:p w14:paraId="73BCBC14" w14:textId="77777777" w:rsidR="001B2ABD" w:rsidRDefault="0058649D" w:rsidP="001B2ABD">
            <w:pPr>
              <w:pStyle w:val="Subtitle"/>
              <w:rPr>
                <w:spacing w:val="0"/>
                <w:w w:val="100"/>
              </w:rPr>
            </w:pPr>
            <w:r>
              <w:rPr>
                <w:spacing w:val="0"/>
                <w:w w:val="100"/>
              </w:rPr>
              <w:t>Junior at Eastside Catholic School</w:t>
            </w:r>
          </w:p>
          <w:p w14:paraId="2A88422E" w14:textId="77777777" w:rsidR="0058649D" w:rsidRPr="0058649D" w:rsidRDefault="0058649D" w:rsidP="0058649D">
            <w:r>
              <w:t>In Sammamish, Wa</w:t>
            </w:r>
          </w:p>
        </w:tc>
      </w:tr>
      <w:tr w:rsidR="001B2ABD" w14:paraId="1147EB30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FC4CB2BA180C4EA8B013DC6926D2E257"/>
              </w:placeholder>
              <w:temporary/>
              <w:showingPlcHdr/>
              <w15:appearance w15:val="hidden"/>
            </w:sdtPr>
            <w:sdtEndPr/>
            <w:sdtContent>
              <w:p w14:paraId="16FEFB86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4F0405B1" w14:textId="77777777" w:rsidR="00B95E31" w:rsidRPr="00B95E31" w:rsidRDefault="00B95E31" w:rsidP="00B95E31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5E31">
              <w:rPr>
                <w:rFonts w:asciiTheme="minorHAnsi" w:hAnsiTheme="minorHAnsi"/>
                <w:sz w:val="18"/>
                <w:szCs w:val="18"/>
              </w:rPr>
              <w:t xml:space="preserve">I am an </w:t>
            </w:r>
            <w:r w:rsidRPr="00B95E3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Italian-Argentine American student at Eastside </w:t>
            </w:r>
            <w:r w:rsidRPr="00B95E31">
              <w:rPr>
                <w:rFonts w:asciiTheme="minorHAnsi" w:hAnsiTheme="minorHAnsi"/>
                <w:color w:val="000000"/>
                <w:sz w:val="18"/>
                <w:szCs w:val="18"/>
              </w:rPr>
              <w:t>Catholic (</w:t>
            </w:r>
            <w:r w:rsidRPr="00B95E31">
              <w:rPr>
                <w:rFonts w:asciiTheme="minorHAnsi" w:hAnsiTheme="minorHAnsi"/>
                <w:color w:val="000000"/>
                <w:sz w:val="18"/>
                <w:szCs w:val="18"/>
              </w:rPr>
              <w:t>C</w:t>
            </w:r>
            <w:bookmarkStart w:id="0" w:name="_GoBack"/>
            <w:bookmarkEnd w:id="0"/>
            <w:r w:rsidRPr="00B95E31">
              <w:rPr>
                <w:rFonts w:asciiTheme="minorHAnsi" w:hAnsiTheme="minorHAnsi"/>
                <w:color w:val="000000"/>
                <w:sz w:val="18"/>
                <w:szCs w:val="18"/>
              </w:rPr>
              <w:t>lass of 2021) school in Washington State.</w:t>
            </w:r>
          </w:p>
          <w:p w14:paraId="685B321D" w14:textId="77777777" w:rsidR="00036450" w:rsidRPr="00B95E31" w:rsidRDefault="00B95E31" w:rsidP="00B95E31">
            <w:pPr>
              <w:pStyle w:val="NormalWeb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B95E31">
              <w:rPr>
                <w:rFonts w:asciiTheme="minorHAnsi" w:hAnsiTheme="minorHAnsi"/>
                <w:color w:val="000000"/>
                <w:sz w:val="18"/>
                <w:szCs w:val="18"/>
              </w:rPr>
              <w:t>I am interested in computer science, specifically software development.</w:t>
            </w:r>
          </w:p>
          <w:p w14:paraId="0D9E6212" w14:textId="77777777" w:rsidR="00036450" w:rsidRDefault="00036450" w:rsidP="00036450"/>
          <w:sdt>
            <w:sdtPr>
              <w:id w:val="-1954003311"/>
              <w:placeholder>
                <w:docPart w:val="5BE798AE6E3D4AFDB5A9197EFAA84099"/>
              </w:placeholder>
              <w:temporary/>
              <w:showingPlcHdr/>
              <w15:appearance w15:val="hidden"/>
            </w:sdtPr>
            <w:sdtEndPr/>
            <w:sdtContent>
              <w:p w14:paraId="102516B9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5EA16D09E8F4503A0CD0AC1216E1513"/>
              </w:placeholder>
              <w:temporary/>
              <w:showingPlcHdr/>
              <w15:appearance w15:val="hidden"/>
            </w:sdtPr>
            <w:sdtEndPr/>
            <w:sdtContent>
              <w:p w14:paraId="79E563F0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7037D8E2" w14:textId="77777777" w:rsidR="004D3011" w:rsidRDefault="0058649D" w:rsidP="004D3011">
            <w:r>
              <w:t>425-591-2867</w:t>
            </w:r>
          </w:p>
          <w:p w14:paraId="2988491E" w14:textId="77777777" w:rsidR="004D3011" w:rsidRPr="004D3011" w:rsidRDefault="004D3011" w:rsidP="004D3011"/>
          <w:sdt>
            <w:sdtPr>
              <w:id w:val="67859272"/>
              <w:placeholder>
                <w:docPart w:val="F2E8A3F06C8C49DFAE586445BF12A193"/>
              </w:placeholder>
              <w:temporary/>
              <w:showingPlcHdr/>
              <w15:appearance w15:val="hidden"/>
            </w:sdtPr>
            <w:sdtEndPr/>
            <w:sdtContent>
              <w:p w14:paraId="6C69D6D7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3363F93B" w14:textId="77777777" w:rsidR="004D3011" w:rsidRDefault="0058649D" w:rsidP="004D3011">
            <w:hyperlink r:id="rId10" w:history="1">
              <w:r>
                <w:rPr>
                  <w:rStyle w:val="Hyperlink"/>
                </w:rPr>
                <w:t>https://educodeman.github.io/edu-web/</w:t>
              </w:r>
            </w:hyperlink>
          </w:p>
          <w:p w14:paraId="1D5D217B" w14:textId="77777777" w:rsidR="004D3011" w:rsidRDefault="004D3011" w:rsidP="004D3011"/>
          <w:sdt>
            <w:sdtPr>
              <w:id w:val="-240260293"/>
              <w:placeholder>
                <w:docPart w:val="3894C92FD091447EA414010EC7D5D772"/>
              </w:placeholder>
              <w:temporary/>
              <w:showingPlcHdr/>
              <w15:appearance w15:val="hidden"/>
            </w:sdtPr>
            <w:sdtEndPr/>
            <w:sdtContent>
              <w:p w14:paraId="18DA2562" w14:textId="77777777" w:rsidR="004D3011" w:rsidRPr="004D3011" w:rsidRDefault="004D3011" w:rsidP="00B95E31">
                <w:r w:rsidRPr="004D3011">
                  <w:t>EMAIL:</w:t>
                </w:r>
              </w:p>
            </w:sdtContent>
          </w:sdt>
        </w:tc>
        <w:tc>
          <w:tcPr>
            <w:tcW w:w="720" w:type="dxa"/>
          </w:tcPr>
          <w:p w14:paraId="03D8CED6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2B13F43166AA440E9AB7592C95D54757"/>
              </w:placeholder>
              <w:temporary/>
              <w:showingPlcHdr/>
              <w15:appearance w15:val="hidden"/>
            </w:sdtPr>
            <w:sdtEndPr/>
            <w:sdtContent>
              <w:p w14:paraId="2F839DFE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6750E03A" w14:textId="77777777" w:rsidR="0058649D" w:rsidRPr="0058649D" w:rsidRDefault="0058649D" w:rsidP="0058649D">
            <w:pPr>
              <w:pStyle w:val="Heading4"/>
            </w:pPr>
            <w:r>
              <w:t>Eastside Catholic High School</w:t>
            </w:r>
          </w:p>
          <w:p w14:paraId="24B711CD" w14:textId="77777777" w:rsidR="00036450" w:rsidRPr="00B359E4" w:rsidRDefault="0058649D" w:rsidP="00B359E4">
            <w:pPr>
              <w:pStyle w:val="Date"/>
            </w:pPr>
            <w:r>
              <w:t>2017</w:t>
            </w:r>
            <w:r w:rsidR="00036450" w:rsidRPr="00B359E4">
              <w:t xml:space="preserve"> - </w:t>
            </w:r>
            <w:r>
              <w:t>2021</w:t>
            </w:r>
          </w:p>
          <w:sdt>
            <w:sdtPr>
              <w:id w:val="1001553383"/>
              <w:placeholder>
                <w:docPart w:val="FAC08E051709403294F4A5839FFBD876"/>
              </w:placeholder>
              <w:temporary/>
              <w:showingPlcHdr/>
              <w15:appearance w15:val="hidden"/>
            </w:sdtPr>
            <w:sdtEndPr/>
            <w:sdtContent>
              <w:p w14:paraId="1E329B33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678B013" w14:textId="77777777" w:rsidR="00036450" w:rsidRPr="0058649D" w:rsidRDefault="0058649D" w:rsidP="0058649D">
            <w:pPr>
              <w:pStyle w:val="Heading4"/>
              <w:rPr>
                <w:bCs/>
              </w:rPr>
            </w:pPr>
            <w:r>
              <w:t xml:space="preserve">Skibacs </w:t>
            </w:r>
            <w:r w:rsidRPr="00036450">
              <w:t>Instructor</w:t>
            </w:r>
          </w:p>
          <w:p w14:paraId="2F077363" w14:textId="77777777" w:rsidR="00036450" w:rsidRDefault="0058649D" w:rsidP="00036450">
            <w:r>
              <w:t xml:space="preserve">Part time Job every winter season, </w:t>
            </w:r>
            <w:r w:rsidRPr="00036450">
              <w:t>I</w:t>
            </w:r>
            <w:r>
              <w:t xml:space="preserve"> started as an Assistant Instructor as a Freshman, and was able to start teaching as an Instructor as a Sophomore and will continue this year as a Junior. </w:t>
            </w:r>
          </w:p>
          <w:p w14:paraId="4BE2766E" w14:textId="77777777" w:rsidR="0058649D" w:rsidRDefault="0058649D" w:rsidP="00036450"/>
          <w:p w14:paraId="49E62F27" w14:textId="77777777" w:rsidR="0058649D" w:rsidRDefault="0058649D" w:rsidP="00036450">
            <w:r>
              <w:t>The job revolved around teaching important skiing skills to children ages 5-7ish.</w:t>
            </w:r>
          </w:p>
          <w:p w14:paraId="1EABD92A" w14:textId="77777777" w:rsidR="004D3011" w:rsidRPr="004D3011" w:rsidRDefault="004D3011" w:rsidP="004D3011"/>
          <w:p w14:paraId="41B6EC9C" w14:textId="77777777" w:rsidR="004D3011" w:rsidRDefault="004D3011" w:rsidP="00036450"/>
          <w:p w14:paraId="219FFA09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0F164198" w14:textId="77777777" w:rsidR="00B95E31" w:rsidRDefault="00B95E31" w:rsidP="000C45FF">
      <w:pPr>
        <w:tabs>
          <w:tab w:val="left" w:pos="990"/>
        </w:tabs>
      </w:pPr>
      <w:r>
        <w:t xml:space="preserve">  </w:t>
      </w:r>
      <w:hyperlink r:id="rId11" w:history="1">
        <w:r w:rsidRPr="00D93282">
          <w:rPr>
            <w:rStyle w:val="Hyperlink"/>
          </w:rPr>
          <w:t>eagraglia@hotmail.com</w:t>
        </w:r>
      </w:hyperlink>
    </w:p>
    <w:p w14:paraId="63DF1DB0" w14:textId="77777777" w:rsidR="00B95E31" w:rsidRDefault="00B95E31" w:rsidP="000C45FF">
      <w:pPr>
        <w:tabs>
          <w:tab w:val="left" w:pos="990"/>
        </w:tabs>
      </w:pPr>
      <w:r>
        <w:t>School Email</w:t>
      </w:r>
    </w:p>
    <w:p w14:paraId="0182CEFE" w14:textId="77777777" w:rsidR="00B95E31" w:rsidRDefault="00B95E31" w:rsidP="000C45FF">
      <w:pPr>
        <w:tabs>
          <w:tab w:val="left" w:pos="990"/>
        </w:tabs>
      </w:pPr>
      <w:r>
        <w:t xml:space="preserve">  </w:t>
      </w:r>
      <w:hyperlink r:id="rId12" w:history="1">
        <w:r w:rsidRPr="00D93282">
          <w:rPr>
            <w:rStyle w:val="Hyperlink"/>
          </w:rPr>
          <w:t>Eduardo.Graglia@eastsidecatholicschool.org</w:t>
        </w:r>
      </w:hyperlink>
    </w:p>
    <w:p w14:paraId="124BA8E3" w14:textId="77777777" w:rsidR="00B95E31" w:rsidRDefault="00B95E31" w:rsidP="000C45FF">
      <w:pPr>
        <w:tabs>
          <w:tab w:val="left" w:pos="990"/>
        </w:tabs>
      </w:pPr>
    </w:p>
    <w:p w14:paraId="7B9AD24C" w14:textId="77777777" w:rsidR="00B95E31" w:rsidRDefault="00B95E31" w:rsidP="000C45FF">
      <w:pPr>
        <w:tabs>
          <w:tab w:val="left" w:pos="990"/>
        </w:tabs>
      </w:pPr>
    </w:p>
    <w:sectPr w:rsidR="00B95E31" w:rsidSect="000C45F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3012E" w14:textId="77777777" w:rsidR="0058649D" w:rsidRDefault="0058649D" w:rsidP="000C45FF">
      <w:r>
        <w:separator/>
      </w:r>
    </w:p>
  </w:endnote>
  <w:endnote w:type="continuationSeparator" w:id="0">
    <w:p w14:paraId="61396DDD" w14:textId="77777777" w:rsidR="0058649D" w:rsidRDefault="0058649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B9377" w14:textId="77777777" w:rsidR="0058649D" w:rsidRDefault="0058649D" w:rsidP="000C45FF">
      <w:r>
        <w:separator/>
      </w:r>
    </w:p>
  </w:footnote>
  <w:footnote w:type="continuationSeparator" w:id="0">
    <w:p w14:paraId="6697A66C" w14:textId="77777777" w:rsidR="0058649D" w:rsidRDefault="0058649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56869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83147F" wp14:editId="6FB6491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9D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8649D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B95E31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7EEF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rmalWeb">
    <w:name w:val="Normal (Web)"/>
    <w:basedOn w:val="Normal"/>
    <w:uiPriority w:val="99"/>
    <w:unhideWhenUsed/>
    <w:rsid w:val="00B95E3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mailto:Eduardo.Graglia@eastsidecatholicschool.or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agraglia@hotmail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ducodeman.github.io/edu-web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f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.Graglia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4CB2BA180C4EA8B013DC6926D2E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49650-67D5-4871-85B6-5B70F114DCB3}"/>
      </w:docPartPr>
      <w:docPartBody>
        <w:p w:rsidR="00000000" w:rsidRDefault="00B86CE0">
          <w:pPr>
            <w:pStyle w:val="FC4CB2BA180C4EA8B013DC6926D2E257"/>
          </w:pPr>
          <w:r w:rsidRPr="00D5459D">
            <w:t>Profile</w:t>
          </w:r>
        </w:p>
      </w:docPartBody>
    </w:docPart>
    <w:docPart>
      <w:docPartPr>
        <w:name w:val="5BE798AE6E3D4AFDB5A9197EFAA84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68B74-3BFB-45D7-BBC9-7C0012E33D0A}"/>
      </w:docPartPr>
      <w:docPartBody>
        <w:p w:rsidR="00000000" w:rsidRDefault="00B86CE0">
          <w:pPr>
            <w:pStyle w:val="5BE798AE6E3D4AFDB5A9197EFAA84099"/>
          </w:pPr>
          <w:r w:rsidRPr="00CB0055">
            <w:t>Contact</w:t>
          </w:r>
        </w:p>
      </w:docPartBody>
    </w:docPart>
    <w:docPart>
      <w:docPartPr>
        <w:name w:val="A5EA16D09E8F4503A0CD0AC1216E1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C4E48-206C-4199-9A35-45213A4C6332}"/>
      </w:docPartPr>
      <w:docPartBody>
        <w:p w:rsidR="00000000" w:rsidRDefault="00B86CE0">
          <w:pPr>
            <w:pStyle w:val="A5EA16D09E8F4503A0CD0AC1216E1513"/>
          </w:pPr>
          <w:r w:rsidRPr="004D3011">
            <w:t>PHONE:</w:t>
          </w:r>
        </w:p>
      </w:docPartBody>
    </w:docPart>
    <w:docPart>
      <w:docPartPr>
        <w:name w:val="F2E8A3F06C8C49DFAE586445BF12A1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7E10D-2203-4158-A10E-BA24CD62F555}"/>
      </w:docPartPr>
      <w:docPartBody>
        <w:p w:rsidR="00000000" w:rsidRDefault="00B86CE0">
          <w:pPr>
            <w:pStyle w:val="F2E8A3F06C8C49DFAE586445BF12A193"/>
          </w:pPr>
          <w:r w:rsidRPr="004D3011">
            <w:t>WEBSITE:</w:t>
          </w:r>
        </w:p>
      </w:docPartBody>
    </w:docPart>
    <w:docPart>
      <w:docPartPr>
        <w:name w:val="3894C92FD091447EA414010EC7D5D7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2FB2-A364-43F4-853E-5B02F0656BC7}"/>
      </w:docPartPr>
      <w:docPartBody>
        <w:p w:rsidR="00000000" w:rsidRDefault="00B86CE0">
          <w:pPr>
            <w:pStyle w:val="3894C92FD091447EA414010EC7D5D772"/>
          </w:pPr>
          <w:r w:rsidRPr="004D3011">
            <w:t>EMAIL:</w:t>
          </w:r>
        </w:p>
      </w:docPartBody>
    </w:docPart>
    <w:docPart>
      <w:docPartPr>
        <w:name w:val="2B13F43166AA440E9AB7592C95D54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D5084-99BF-494E-AC97-8E25586351AA}"/>
      </w:docPartPr>
      <w:docPartBody>
        <w:p w:rsidR="00000000" w:rsidRDefault="00B86CE0">
          <w:pPr>
            <w:pStyle w:val="2B13F43166AA440E9AB7592C95D54757"/>
          </w:pPr>
          <w:r w:rsidRPr="00036450">
            <w:t>EDUCATION</w:t>
          </w:r>
        </w:p>
      </w:docPartBody>
    </w:docPart>
    <w:docPart>
      <w:docPartPr>
        <w:name w:val="FAC08E051709403294F4A5839FFBD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E0D9A-6C1D-4279-87FF-ADA01757AB66}"/>
      </w:docPartPr>
      <w:docPartBody>
        <w:p w:rsidR="00000000" w:rsidRDefault="00B86CE0">
          <w:pPr>
            <w:pStyle w:val="FAC08E051709403294F4A5839FFBD876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564B581CF84EF7BEE3E3DAEA85E3A3">
    <w:name w:val="DA564B581CF84EF7BEE3E3DAEA85E3A3"/>
  </w:style>
  <w:style w:type="paragraph" w:customStyle="1" w:styleId="E295DE93E7C44E3BB4EBAD983CB663AC">
    <w:name w:val="E295DE93E7C44E3BB4EBAD983CB663AC"/>
  </w:style>
  <w:style w:type="paragraph" w:customStyle="1" w:styleId="FC4CB2BA180C4EA8B013DC6926D2E257">
    <w:name w:val="FC4CB2BA180C4EA8B013DC6926D2E257"/>
  </w:style>
  <w:style w:type="paragraph" w:customStyle="1" w:styleId="9BD79681B72641DDA9E4A1B7E7E16DA3">
    <w:name w:val="9BD79681B72641DDA9E4A1B7E7E16DA3"/>
  </w:style>
  <w:style w:type="paragraph" w:customStyle="1" w:styleId="5BE798AE6E3D4AFDB5A9197EFAA84099">
    <w:name w:val="5BE798AE6E3D4AFDB5A9197EFAA84099"/>
  </w:style>
  <w:style w:type="paragraph" w:customStyle="1" w:styleId="A5EA16D09E8F4503A0CD0AC1216E1513">
    <w:name w:val="A5EA16D09E8F4503A0CD0AC1216E1513"/>
  </w:style>
  <w:style w:type="paragraph" w:customStyle="1" w:styleId="7C418D209ADC4BC8BD8CE8B8AFFA8125">
    <w:name w:val="7C418D209ADC4BC8BD8CE8B8AFFA8125"/>
  </w:style>
  <w:style w:type="paragraph" w:customStyle="1" w:styleId="F2E8A3F06C8C49DFAE586445BF12A193">
    <w:name w:val="F2E8A3F06C8C49DFAE586445BF12A193"/>
  </w:style>
  <w:style w:type="paragraph" w:customStyle="1" w:styleId="9CE7853B69184665BF320358A13C49D0">
    <w:name w:val="9CE7853B69184665BF320358A13C49D0"/>
  </w:style>
  <w:style w:type="paragraph" w:customStyle="1" w:styleId="3894C92FD091447EA414010EC7D5D772">
    <w:name w:val="3894C92FD091447EA414010EC7D5D77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159647DF8DE4406BD01666476E34D05">
    <w:name w:val="1159647DF8DE4406BD01666476E34D05"/>
  </w:style>
  <w:style w:type="paragraph" w:customStyle="1" w:styleId="601E5EE2847546CB9C4B8909EEEF37A5">
    <w:name w:val="601E5EE2847546CB9C4B8909EEEF37A5"/>
  </w:style>
  <w:style w:type="paragraph" w:customStyle="1" w:styleId="2C5CA5D33EA64BD399B63D888151B35F">
    <w:name w:val="2C5CA5D33EA64BD399B63D888151B35F"/>
  </w:style>
  <w:style w:type="paragraph" w:customStyle="1" w:styleId="10C085E6CCB845DCB5F94299021F7B6E">
    <w:name w:val="10C085E6CCB845DCB5F94299021F7B6E"/>
  </w:style>
  <w:style w:type="paragraph" w:customStyle="1" w:styleId="8FA49AFF4D6D4347976C80B6D9BFAC97">
    <w:name w:val="8FA49AFF4D6D4347976C80B6D9BFAC97"/>
  </w:style>
  <w:style w:type="paragraph" w:customStyle="1" w:styleId="BC0198A284DC4DA6AE95F6F33D18B20D">
    <w:name w:val="BC0198A284DC4DA6AE95F6F33D18B20D"/>
  </w:style>
  <w:style w:type="paragraph" w:customStyle="1" w:styleId="2B13F43166AA440E9AB7592C95D54757">
    <w:name w:val="2B13F43166AA440E9AB7592C95D54757"/>
  </w:style>
  <w:style w:type="paragraph" w:customStyle="1" w:styleId="8A0B862510064203A872E516CD341827">
    <w:name w:val="8A0B862510064203A872E516CD341827"/>
  </w:style>
  <w:style w:type="paragraph" w:customStyle="1" w:styleId="EB2673BDB0D24C059187BF444A3C25C7">
    <w:name w:val="EB2673BDB0D24C059187BF444A3C25C7"/>
  </w:style>
  <w:style w:type="paragraph" w:customStyle="1" w:styleId="3811FBBE26944939ABAE1DDD761DE5D5">
    <w:name w:val="3811FBBE26944939ABAE1DDD761DE5D5"/>
  </w:style>
  <w:style w:type="paragraph" w:customStyle="1" w:styleId="4BA9436535BF4FA8A0AEF756D24E5523">
    <w:name w:val="4BA9436535BF4FA8A0AEF756D24E5523"/>
  </w:style>
  <w:style w:type="paragraph" w:customStyle="1" w:styleId="2E5DF3325680467191CD3137695FDAA0">
    <w:name w:val="2E5DF3325680467191CD3137695FDAA0"/>
  </w:style>
  <w:style w:type="paragraph" w:customStyle="1" w:styleId="60F42A8AC1EE4A33A048DFD3D1A86346">
    <w:name w:val="60F42A8AC1EE4A33A048DFD3D1A86346"/>
  </w:style>
  <w:style w:type="paragraph" w:customStyle="1" w:styleId="E0782FC669D54E31A9DC40D53ED2DD0C">
    <w:name w:val="E0782FC669D54E31A9DC40D53ED2DD0C"/>
  </w:style>
  <w:style w:type="paragraph" w:customStyle="1" w:styleId="FAC08E051709403294F4A5839FFBD876">
    <w:name w:val="FAC08E051709403294F4A5839FFBD876"/>
  </w:style>
  <w:style w:type="paragraph" w:customStyle="1" w:styleId="1C392A9A16AC411CA34C989C27F30367">
    <w:name w:val="1C392A9A16AC411CA34C989C27F30367"/>
  </w:style>
  <w:style w:type="paragraph" w:customStyle="1" w:styleId="FE08800A44524FB48630BE8DB0E1EBA8">
    <w:name w:val="FE08800A44524FB48630BE8DB0E1EBA8"/>
  </w:style>
  <w:style w:type="paragraph" w:customStyle="1" w:styleId="0455D3A1DC464043AFEDA122E0686F8F">
    <w:name w:val="0455D3A1DC464043AFEDA122E0686F8F"/>
  </w:style>
  <w:style w:type="paragraph" w:customStyle="1" w:styleId="6C8D3EC6EBA14492A88E1D64D958CCC6">
    <w:name w:val="6C8D3EC6EBA14492A88E1D64D958CCC6"/>
  </w:style>
  <w:style w:type="paragraph" w:customStyle="1" w:styleId="4DC845CEA13D420D9418C60858823214">
    <w:name w:val="4DC845CEA13D420D9418C60858823214"/>
  </w:style>
  <w:style w:type="paragraph" w:customStyle="1" w:styleId="45B59DA74C0F4063B89A9862C0E94961">
    <w:name w:val="45B59DA74C0F4063B89A9862C0E94961"/>
  </w:style>
  <w:style w:type="paragraph" w:customStyle="1" w:styleId="00F70E364DDF4532A3322153E18902E6">
    <w:name w:val="00F70E364DDF4532A3322153E18902E6"/>
  </w:style>
  <w:style w:type="paragraph" w:customStyle="1" w:styleId="5C45275DC50349BAA4E14EFC50455A30">
    <w:name w:val="5C45275DC50349BAA4E14EFC50455A30"/>
  </w:style>
  <w:style w:type="paragraph" w:customStyle="1" w:styleId="BDED31E3EEC04B51ACD5C21B6549A523">
    <w:name w:val="BDED31E3EEC04B51ACD5C21B6549A523"/>
  </w:style>
  <w:style w:type="paragraph" w:customStyle="1" w:styleId="07AE771A3F3D4A9AB3B70DF6A006F34E">
    <w:name w:val="07AE771A3F3D4A9AB3B70DF6A006F34E"/>
  </w:style>
  <w:style w:type="paragraph" w:customStyle="1" w:styleId="8CC9E1B8934B43B59A179ECD00FD5399">
    <w:name w:val="8CC9E1B8934B43B59A179ECD00FD5399"/>
  </w:style>
  <w:style w:type="paragraph" w:customStyle="1" w:styleId="B661CD23E2194394A45F6E73865BABE9">
    <w:name w:val="B661CD23E2194394A45F6E73865BABE9"/>
  </w:style>
  <w:style w:type="paragraph" w:customStyle="1" w:styleId="4557F5142AD04ED1A385EFF984ED9F4B">
    <w:name w:val="4557F5142AD04ED1A385EFF984ED9F4B"/>
  </w:style>
  <w:style w:type="paragraph" w:customStyle="1" w:styleId="99796887C6B848E2A9C8852BB9F34B0D">
    <w:name w:val="99796887C6B848E2A9C8852BB9F34B0D"/>
  </w:style>
  <w:style w:type="paragraph" w:customStyle="1" w:styleId="0B84F577E0C8456B80E0B8C5264EC95E">
    <w:name w:val="0B84F577E0C8456B80E0B8C5264EC95E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9BFA46DA45B4D0D84B5916D3659D8BD">
    <w:name w:val="D9BFA46DA45B4D0D84B5916D3659D8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32e137cf-8384-4703-b21d-1fe99c6dea6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55B27D559094CB032F31B2DD26A4B" ma:contentTypeVersion="12" ma:contentTypeDescription="Create a new document." ma:contentTypeScope="" ma:versionID="1fac016361d123e8d73c2cb61f661889">
  <xsd:schema xmlns:xsd="http://www.w3.org/2001/XMLSchema" xmlns:xs="http://www.w3.org/2001/XMLSchema" xmlns:p="http://schemas.microsoft.com/office/2006/metadata/properties" xmlns:ns3="32e137cf-8384-4703-b21d-1fe99c6dea62" xmlns:ns4="4bbb06ca-f3c5-409c-9ade-dc01abfd1dc6" targetNamespace="http://schemas.microsoft.com/office/2006/metadata/properties" ma:root="true" ma:fieldsID="3079929a664a60af9d3239551a9b9ab8" ns3:_="" ns4:_="">
    <xsd:import namespace="32e137cf-8384-4703-b21d-1fe99c6dea62"/>
    <xsd:import namespace="4bbb06ca-f3c5-409c-9ade-dc01abfd1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137cf-8384-4703-b21d-1fe99c6de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bb06ca-f3c5-409c-9ade-dc01abfd1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4bbb06ca-f3c5-409c-9ade-dc01abfd1dc6"/>
    <ds:schemaRef ds:uri="http://schemas.microsoft.com/office/2006/metadata/properties"/>
    <ds:schemaRef ds:uri="http://purl.org/dc/terms/"/>
    <ds:schemaRef ds:uri="32e137cf-8384-4703-b21d-1fe99c6dea62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50DED55-9268-4D14-8B82-FFF545D24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137cf-8384-4703-b21d-1fe99c6dea62"/>
    <ds:schemaRef ds:uri="4bbb06ca-f3c5-409c-9ade-dc01abfd1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2019-12-09T18:53:00Z</dcterms:created>
  <dcterms:modified xsi:type="dcterms:W3CDTF">2019-12-09T19:08:00Z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0x01010070E55B27D559094CB032F31B2DD26A4B</vt:lpwstr>
  </property>
</Properties>
</file>